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CD40A" w14:textId="54463D3A" w:rsidR="002E6186" w:rsidRDefault="00402BCC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80E90" wp14:editId="0BD765B6">
                <wp:simplePos x="0" y="0"/>
                <wp:positionH relativeFrom="margin">
                  <wp:posOffset>2190903</wp:posOffset>
                </wp:positionH>
                <wp:positionV relativeFrom="paragraph">
                  <wp:posOffset>3658</wp:posOffset>
                </wp:positionV>
                <wp:extent cx="2153184" cy="1097915"/>
                <wp:effectExtent l="0" t="0" r="19050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184" cy="109791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6BDDC" w14:textId="77777777" w:rsidR="0081084D" w:rsidRPr="0081084D" w:rsidRDefault="0081084D" w:rsidP="0081084D">
                            <w:pPr>
                              <w:jc w:val="center"/>
                            </w:pPr>
                            <w:bookmarkStart w:id="0" w:name="_GoBack"/>
                            <w:r w:rsidRPr="0081084D">
                              <w:t>Code</w:t>
                            </w:r>
                          </w:p>
                          <w:p w14:paraId="1EEE9211" w14:textId="77777777" w:rsidR="0081084D" w:rsidRDefault="0081084D">
                            <w:r>
                              <w:t>-Sequence: pegs</w:t>
                            </w:r>
                          </w:p>
                          <w:p w14:paraId="41665471" w14:textId="321DF5B0" w:rsidR="0081084D" w:rsidRDefault="0081084D">
                            <w:r>
                              <w:t xml:space="preserve">+compare(Code c): </w:t>
                            </w:r>
                            <w:r w:rsidR="00402BCC">
                              <w:t>boolean</w:t>
                            </w:r>
                            <w:r>
                              <w:t>[]</w:t>
                            </w:r>
                          </w:p>
                          <w:p w14:paraId="0DC24AB8" w14:textId="77777777" w:rsidR="0081084D" w:rsidRDefault="0081084D">
                            <w:r>
                              <w:t xml:space="preserve">+equals(Object c): </w:t>
                            </w:r>
                            <w:r w:rsidR="00D25824">
                              <w:t>b</w:t>
                            </w:r>
                            <w:r>
                              <w:t>oolean</w:t>
                            </w:r>
                          </w:p>
                          <w:p w14:paraId="71B93C3F" w14:textId="77777777" w:rsidR="0081084D" w:rsidRDefault="0081084D">
                            <w:r>
                              <w:t>+toString(): String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80E90" id="Text Box 2" o:spid="_x0000_s1026" style="position:absolute;margin-left:172.5pt;margin-top:.3pt;width:169.55pt;height:86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14:paraId="7246BDDC" w14:textId="77777777" w:rsidR="0081084D" w:rsidRPr="0081084D" w:rsidRDefault="0081084D" w:rsidP="0081084D">
                      <w:pPr>
                        <w:jc w:val="center"/>
                      </w:pPr>
                      <w:bookmarkStart w:id="1" w:name="_GoBack"/>
                      <w:r w:rsidRPr="0081084D">
                        <w:t>Code</w:t>
                      </w:r>
                    </w:p>
                    <w:p w14:paraId="1EEE9211" w14:textId="77777777" w:rsidR="0081084D" w:rsidRDefault="0081084D">
                      <w:r>
                        <w:t>-Sequence: pegs</w:t>
                      </w:r>
                    </w:p>
                    <w:p w14:paraId="41665471" w14:textId="321DF5B0" w:rsidR="0081084D" w:rsidRDefault="0081084D">
                      <w:r>
                        <w:t xml:space="preserve">+compare(Code c): </w:t>
                      </w:r>
                      <w:r w:rsidR="00402BCC">
                        <w:t>boolean</w:t>
                      </w:r>
                      <w:r>
                        <w:t>[]</w:t>
                      </w:r>
                    </w:p>
                    <w:p w14:paraId="0DC24AB8" w14:textId="77777777" w:rsidR="0081084D" w:rsidRDefault="0081084D">
                      <w:r>
                        <w:t xml:space="preserve">+equals(Object c): </w:t>
                      </w:r>
                      <w:r w:rsidR="00D25824">
                        <w:t>b</w:t>
                      </w:r>
                      <w:r>
                        <w:t>oolean</w:t>
                      </w:r>
                    </w:p>
                    <w:p w14:paraId="71B93C3F" w14:textId="77777777" w:rsidR="0081084D" w:rsidRDefault="0081084D">
                      <w:r>
                        <w:t>+toString(): String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B11D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CEAA7" wp14:editId="1913AC98">
                <wp:simplePos x="0" y="0"/>
                <wp:positionH relativeFrom="column">
                  <wp:posOffset>4348886</wp:posOffset>
                </wp:positionH>
                <wp:positionV relativeFrom="paragraph">
                  <wp:posOffset>954634</wp:posOffset>
                </wp:positionV>
                <wp:extent cx="497434" cy="570585"/>
                <wp:effectExtent l="0" t="0" r="36195" b="203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434" cy="5705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68F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2.45pt;margin-top:75.15pt;width:39.15pt;height:44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" strokecolor="#5b9bd5 [3204]" strokeweight=".5pt">
                <v:stroke joinstyle="miter"/>
              </v:shape>
            </w:pict>
          </mc:Fallback>
        </mc:AlternateContent>
      </w:r>
      <w:r w:rsidR="00D2582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0F855" wp14:editId="45DF98F9">
                <wp:simplePos x="0" y="0"/>
                <wp:positionH relativeFrom="column">
                  <wp:posOffset>4736617</wp:posOffset>
                </wp:positionH>
                <wp:positionV relativeFrom="paragraph">
                  <wp:posOffset>1518616</wp:posOffset>
                </wp:positionV>
                <wp:extent cx="1846539" cy="1098467"/>
                <wp:effectExtent l="0" t="0" r="20955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39" cy="109846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C3CBC" w14:textId="77777777" w:rsidR="0081084D" w:rsidRPr="0081084D" w:rsidRDefault="0081084D" w:rsidP="0081084D">
                            <w:pPr>
                              <w:jc w:val="center"/>
                            </w:pPr>
                            <w:r>
                              <w:t>GameConfiguration</w:t>
                            </w:r>
                          </w:p>
                          <w:p w14:paraId="54C2B85C" w14:textId="77777777" w:rsidR="0081084D" w:rsidRDefault="0081084D" w:rsidP="0081084D">
                            <w:r>
                              <w:t>Max turns: guessNumber</w:t>
                            </w:r>
                          </w:p>
                          <w:p w14:paraId="4D2786E0" w14:textId="77777777" w:rsidR="0081084D" w:rsidRDefault="0081084D" w:rsidP="0081084D">
                            <w:r>
                              <w:t>Colors: colors</w:t>
                            </w:r>
                          </w:p>
                          <w:p w14:paraId="006E16F8" w14:textId="77777777" w:rsidR="0081084D" w:rsidRDefault="0081084D" w:rsidP="0081084D">
                            <w:r>
                              <w:t>Pegs in a Row: pegNumber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0F855" id="Text Box 7" o:spid="_x0000_s1027" style="position:absolute;margin-left:372.95pt;margin-top:119.6pt;width:145.4pt;height:8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" fillcolor="white [3201]" strokecolor="black [3200]" strokeweight="1pt">
                <v:stroke joinstyle="miter"/>
                <v:textbox>
                  <w:txbxContent>
                    <w:p w14:paraId="314C3CBC" w14:textId="77777777" w:rsidR="0081084D" w:rsidRPr="0081084D" w:rsidRDefault="0081084D" w:rsidP="0081084D">
                      <w:pPr>
                        <w:jc w:val="center"/>
                      </w:pPr>
                      <w:r>
                        <w:t>GameConfiguration</w:t>
                      </w:r>
                    </w:p>
                    <w:p w14:paraId="54C2B85C" w14:textId="77777777" w:rsidR="0081084D" w:rsidRDefault="0081084D" w:rsidP="0081084D">
                      <w:r>
                        <w:t>Max turns: guessNumber</w:t>
                      </w:r>
                    </w:p>
                    <w:p w14:paraId="4D2786E0" w14:textId="77777777" w:rsidR="0081084D" w:rsidRDefault="0081084D" w:rsidP="0081084D">
                      <w:r>
                        <w:t>Colors: colors</w:t>
                      </w:r>
                    </w:p>
                    <w:p w14:paraId="006E16F8" w14:textId="77777777" w:rsidR="0081084D" w:rsidRDefault="0081084D" w:rsidP="0081084D">
                      <w:r>
                        <w:t>Pegs in a Row: pegNumber</w:t>
                      </w:r>
                    </w:p>
                  </w:txbxContent>
                </v:textbox>
              </v:roundrect>
            </w:pict>
          </mc:Fallback>
        </mc:AlternateContent>
      </w:r>
      <w:r w:rsidR="00D2582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15CD9" wp14:editId="4213BAA3">
                <wp:simplePos x="0" y="0"/>
                <wp:positionH relativeFrom="column">
                  <wp:posOffset>4678045</wp:posOffset>
                </wp:positionH>
                <wp:positionV relativeFrom="paragraph">
                  <wp:posOffset>17780</wp:posOffset>
                </wp:positionV>
                <wp:extent cx="2011680" cy="1098467"/>
                <wp:effectExtent l="0" t="0" r="2667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109846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ADCC0" w14:textId="77777777" w:rsidR="0081084D" w:rsidRPr="0081084D" w:rsidRDefault="0081084D" w:rsidP="0081084D">
                            <w:pPr>
                              <w:jc w:val="center"/>
                            </w:pPr>
                            <w:r>
                              <w:t>Computer</w:t>
                            </w:r>
                          </w:p>
                          <w:p w14:paraId="59A3B5D9" w14:textId="77777777" w:rsidR="0081084D" w:rsidRDefault="00D25824" w:rsidP="0081084D">
                            <w:r>
                              <w:t>- Secret: secret</w:t>
                            </w:r>
                          </w:p>
                          <w:p w14:paraId="788428A9" w14:textId="77777777" w:rsidR="00D25824" w:rsidRDefault="00D25824" w:rsidP="0081084D">
                            <w:r>
                              <w:t>+ checkCode(Code c):int[]</w:t>
                            </w:r>
                          </w:p>
                          <w:p w14:paraId="0118CBA4" w14:textId="77777777" w:rsidR="00D25824" w:rsidRDefault="00D25824" w:rsidP="0081084D">
                            <w:r>
                              <w:t>+ validateIn(String s): boolean</w:t>
                            </w:r>
                          </w:p>
                          <w:p w14:paraId="2F4909F4" w14:textId="77777777" w:rsidR="00D25824" w:rsidRDefault="00D25824" w:rsidP="00810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15CD9" id="Text Box 5" o:spid="_x0000_s1027" style="position:absolute;margin-left:368.35pt;margin-top:1.4pt;width:158.4pt;height:8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14:paraId="776ADCC0" w14:textId="77777777" w:rsidR="0081084D" w:rsidRPr="0081084D" w:rsidRDefault="0081084D" w:rsidP="0081084D">
                      <w:pPr>
                        <w:jc w:val="center"/>
                      </w:pPr>
                      <w:r>
                        <w:t>Computer</w:t>
                      </w:r>
                    </w:p>
                    <w:p w14:paraId="59A3B5D9" w14:textId="77777777" w:rsidR="0081084D" w:rsidRDefault="00D25824" w:rsidP="0081084D">
                      <w:r>
                        <w:t>- Secret: secret</w:t>
                      </w:r>
                    </w:p>
                    <w:p w14:paraId="788428A9" w14:textId="77777777" w:rsidR="00D25824" w:rsidRDefault="00D25824" w:rsidP="0081084D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checkCode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Code c):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[]</w:t>
                      </w:r>
                    </w:p>
                    <w:p w14:paraId="0118CBA4" w14:textId="77777777" w:rsidR="00D25824" w:rsidRDefault="00D25824" w:rsidP="0081084D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validateIn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s):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2F4909F4" w14:textId="77777777" w:rsidR="00D25824" w:rsidRDefault="00D25824" w:rsidP="0081084D"/>
                  </w:txbxContent>
                </v:textbox>
              </v:roundrect>
            </w:pict>
          </mc:Fallback>
        </mc:AlternateContent>
      </w:r>
      <w:r w:rsidR="00E354C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BD5D6" wp14:editId="37772552">
                <wp:simplePos x="0" y="0"/>
                <wp:positionH relativeFrom="margin">
                  <wp:align>left</wp:align>
                </wp:positionH>
                <wp:positionV relativeFrom="paragraph">
                  <wp:posOffset>1502229</wp:posOffset>
                </wp:positionV>
                <wp:extent cx="1947553" cy="1098467"/>
                <wp:effectExtent l="0" t="0" r="14605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53" cy="109846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231AF" w14:textId="77777777" w:rsidR="0081084D" w:rsidRPr="0081084D" w:rsidRDefault="0081084D" w:rsidP="0081084D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14:paraId="2218D091" w14:textId="77777777" w:rsidR="0081084D" w:rsidRDefault="00E354CF" w:rsidP="0081084D">
                            <w:r>
                              <w:t>- Messages: msgs</w:t>
                            </w:r>
                          </w:p>
                          <w:p w14:paraId="2D061F89" w14:textId="77777777" w:rsidR="00E354CF" w:rsidRDefault="00E354CF" w:rsidP="0081084D">
                            <w:r>
                              <w:t>+ prompt(int msgNum): void</w:t>
                            </w:r>
                          </w:p>
                          <w:p w14:paraId="5EF48639" w14:textId="77777777" w:rsidR="00E354CF" w:rsidRDefault="00E354CF" w:rsidP="00810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BD5D6" id="Text Box 6" o:spid="_x0000_s1028" style="position:absolute;margin-left:0;margin-top:118.3pt;width:153.35pt;height:86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106231AF" w14:textId="77777777" w:rsidR="0081084D" w:rsidRPr="0081084D" w:rsidRDefault="0081084D" w:rsidP="0081084D">
                      <w:pPr>
                        <w:jc w:val="center"/>
                      </w:pPr>
                      <w:r>
                        <w:t>Display</w:t>
                      </w:r>
                    </w:p>
                    <w:p w14:paraId="2218D091" w14:textId="77777777" w:rsidR="0081084D" w:rsidRDefault="00E354CF" w:rsidP="0081084D">
                      <w:r>
                        <w:t xml:space="preserve">- Messages: </w:t>
                      </w:r>
                      <w:proofErr w:type="spellStart"/>
                      <w:r>
                        <w:t>msgs</w:t>
                      </w:r>
                      <w:proofErr w:type="spellEnd"/>
                    </w:p>
                    <w:p w14:paraId="2D061F89" w14:textId="77777777" w:rsidR="00E354CF" w:rsidRDefault="00E354CF" w:rsidP="0081084D">
                      <w:r>
                        <w:t xml:space="preserve">+ </w:t>
                      </w:r>
                      <w:proofErr w:type="gramStart"/>
                      <w:r>
                        <w:t>prompt(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msgNum</w:t>
                      </w:r>
                      <w:proofErr w:type="spellEnd"/>
                      <w:r>
                        <w:t>): void</w:t>
                      </w:r>
                    </w:p>
                    <w:p w14:paraId="5EF48639" w14:textId="77777777" w:rsidR="00E354CF" w:rsidRDefault="00E354CF" w:rsidP="0081084D"/>
                  </w:txbxContent>
                </v:textbox>
                <w10:wrap anchorx="margin"/>
              </v:roundrect>
            </w:pict>
          </mc:Fallback>
        </mc:AlternateContent>
      </w:r>
      <w:r w:rsidR="0081084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F8591" wp14:editId="4A13F028">
                <wp:simplePos x="0" y="0"/>
                <wp:positionH relativeFrom="margin">
                  <wp:align>left</wp:align>
                </wp:positionH>
                <wp:positionV relativeFrom="paragraph">
                  <wp:posOffset>17813</wp:posOffset>
                </wp:positionV>
                <wp:extent cx="1846539" cy="1264722"/>
                <wp:effectExtent l="0" t="0" r="2095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39" cy="126472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B77AE" w14:textId="77777777" w:rsidR="0081084D" w:rsidRPr="0081084D" w:rsidRDefault="0081084D" w:rsidP="0081084D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  <w:p w14:paraId="708B1637" w14:textId="77777777" w:rsidR="0081084D" w:rsidRDefault="0081084D" w:rsidP="0081084D">
                            <w:r>
                              <w:t>- State: ready</w:t>
                            </w:r>
                          </w:p>
                          <w:p w14:paraId="22E02B2D" w14:textId="77777777" w:rsidR="0081084D" w:rsidRDefault="0081084D" w:rsidP="0081084D">
                            <w:r>
                              <w:t>+ guess(): String</w:t>
                            </w:r>
                          </w:p>
                          <w:p w14:paraId="0CE5261B" w14:textId="77777777" w:rsidR="0081084D" w:rsidRDefault="0081084D" w:rsidP="0081084D">
                            <w:r>
                              <w:t>+ startGame(): ready</w:t>
                            </w:r>
                          </w:p>
                          <w:p w14:paraId="4DF39B98" w14:textId="77777777" w:rsidR="005F287E" w:rsidRDefault="0081084D" w:rsidP="0081084D">
                            <w:r>
                              <w:t>+ playAnother(): ready</w:t>
                            </w:r>
                          </w:p>
                          <w:p w14:paraId="15A5027E" w14:textId="77777777" w:rsidR="0081084D" w:rsidRDefault="005F287E" w:rsidP="0081084D">
                            <w:r>
                              <w:t xml:space="preserve">+ </w:t>
                            </w:r>
                            <w:r w:rsidR="0081084D">
                              <w:t>showHistory():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F8591" id="Text Box 4" o:spid="_x0000_s1029" style="position:absolute;margin-left:0;margin-top:1.4pt;width:145.4pt;height:99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1ADB77AE" w14:textId="77777777" w:rsidR="0081084D" w:rsidRPr="0081084D" w:rsidRDefault="0081084D" w:rsidP="0081084D">
                      <w:pPr>
                        <w:jc w:val="center"/>
                      </w:pPr>
                      <w:r>
                        <w:t>Player</w:t>
                      </w:r>
                    </w:p>
                    <w:p w14:paraId="708B1637" w14:textId="77777777" w:rsidR="0081084D" w:rsidRDefault="0081084D" w:rsidP="0081084D">
                      <w:r>
                        <w:t>- State: ready</w:t>
                      </w:r>
                    </w:p>
                    <w:p w14:paraId="22E02B2D" w14:textId="77777777" w:rsidR="0081084D" w:rsidRDefault="0081084D" w:rsidP="0081084D">
                      <w:r>
                        <w:t xml:space="preserve">+ </w:t>
                      </w:r>
                      <w:proofErr w:type="gramStart"/>
                      <w:r>
                        <w:t>guess(</w:t>
                      </w:r>
                      <w:proofErr w:type="gramEnd"/>
                      <w:r>
                        <w:t>): String</w:t>
                      </w:r>
                    </w:p>
                    <w:p w14:paraId="0CE5261B" w14:textId="77777777" w:rsidR="0081084D" w:rsidRDefault="0081084D" w:rsidP="0081084D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startGame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ready</w:t>
                      </w:r>
                    </w:p>
                    <w:p w14:paraId="4DF39B98" w14:textId="77777777" w:rsidR="005F287E" w:rsidRDefault="0081084D" w:rsidP="0081084D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playAnother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ready</w:t>
                      </w:r>
                    </w:p>
                    <w:p w14:paraId="15A5027E" w14:textId="77777777" w:rsidR="0081084D" w:rsidRDefault="005F287E" w:rsidP="0081084D">
                      <w:bookmarkStart w:id="1" w:name="_GoBack"/>
                      <w:bookmarkEnd w:id="1"/>
                      <w:r>
                        <w:t xml:space="preserve">+ </w:t>
                      </w:r>
                      <w:proofErr w:type="spellStart"/>
                      <w:r w:rsidR="0081084D">
                        <w:t>showHistory</w:t>
                      </w:r>
                      <w:proofErr w:type="spellEnd"/>
                      <w:r w:rsidR="0081084D">
                        <w:t>():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084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1835F0" wp14:editId="63DA183E">
                <wp:simplePos x="0" y="0"/>
                <wp:positionH relativeFrom="margin">
                  <wp:align>center</wp:align>
                </wp:positionH>
                <wp:positionV relativeFrom="paragraph">
                  <wp:posOffset>1520916</wp:posOffset>
                </wp:positionV>
                <wp:extent cx="1846539" cy="1098467"/>
                <wp:effectExtent l="0" t="0" r="20955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39" cy="109846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C8B56" w14:textId="77777777" w:rsidR="0081084D" w:rsidRPr="0081084D" w:rsidRDefault="0081084D" w:rsidP="0081084D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  <w:p w14:paraId="556A5718" w14:textId="77777777" w:rsidR="0081084D" w:rsidRDefault="0081084D" w:rsidP="00810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835F0" id="Text Box 8" o:spid="_x0000_s1030" style="position:absolute;margin-left:0;margin-top:119.75pt;width:145.4pt;height:86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14:paraId="6BAC8B56" w14:textId="77777777" w:rsidR="0081084D" w:rsidRPr="0081084D" w:rsidRDefault="0081084D" w:rsidP="0081084D">
                      <w:pPr>
                        <w:jc w:val="center"/>
                      </w:pPr>
                      <w:r>
                        <w:t>Driver</w:t>
                      </w:r>
                    </w:p>
                    <w:p w14:paraId="556A5718" w14:textId="77777777" w:rsidR="0081084D" w:rsidRDefault="0081084D" w:rsidP="0081084D"/>
                  </w:txbxContent>
                </v:textbox>
                <w10:wrap anchorx="margin"/>
              </v:roundrect>
            </w:pict>
          </mc:Fallback>
        </mc:AlternateContent>
      </w:r>
      <w:r w:rsidR="0081084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0FD7B" wp14:editId="049AE1EA">
                <wp:simplePos x="0" y="0"/>
                <wp:positionH relativeFrom="margin">
                  <wp:align>center</wp:align>
                </wp:positionH>
                <wp:positionV relativeFrom="paragraph">
                  <wp:posOffset>2832034</wp:posOffset>
                </wp:positionV>
                <wp:extent cx="1846539" cy="2143496"/>
                <wp:effectExtent l="0" t="0" r="2095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39" cy="214349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1C62D" w14:textId="77777777" w:rsidR="0081084D" w:rsidRPr="0081084D" w:rsidRDefault="0081084D" w:rsidP="0081084D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  <w:p w14:paraId="372C6B23" w14:textId="77777777" w:rsidR="0081084D" w:rsidRDefault="0081084D" w:rsidP="0081084D">
                            <w:pP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- Turns: History</w:t>
                            </w:r>
                          </w:p>
                          <w:p w14:paraId="3E16FFCC" w14:textId="77777777" w:rsidR="0081084D" w:rsidRDefault="0081084D" w:rsidP="0081084D">
                            <w:pP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- This turn: Round</w:t>
                            </w:r>
                          </w:p>
                          <w:p w14:paraId="13600609" w14:textId="77777777" w:rsidR="0081084D" w:rsidRDefault="0081084D" w:rsidP="0081084D">
                            <w:r>
                              <w:rPr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</w:rPr>
                              <w:t>- State: Playing +resetNew(): void +declareResult(): void +getHistory(): History +getState(): Playing +setState(): void +getRound(): 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E0FD7B" id="Text Box 3" o:spid="_x0000_s1032" style="position:absolute;margin-left:0;margin-top:223pt;width:145.4pt;height:16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14:paraId="1751C62D" w14:textId="77777777" w:rsidR="0081084D" w:rsidRPr="0081084D" w:rsidRDefault="0081084D" w:rsidP="0081084D">
                      <w:pPr>
                        <w:jc w:val="center"/>
                      </w:pPr>
                      <w:r>
                        <w:t>Game</w:t>
                      </w:r>
                    </w:p>
                    <w:p w14:paraId="372C6B23" w14:textId="77777777" w:rsidR="0081084D" w:rsidRDefault="0081084D" w:rsidP="0081084D">
                      <w:pP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- Turns: History</w:t>
                      </w:r>
                    </w:p>
                    <w:p w14:paraId="3E16FFCC" w14:textId="77777777" w:rsidR="0081084D" w:rsidRDefault="0081084D" w:rsidP="0081084D">
                      <w:pP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- This turn: Round</w:t>
                      </w:r>
                    </w:p>
                    <w:p w14:paraId="13600609" w14:textId="77777777" w:rsidR="0081084D" w:rsidRDefault="0081084D" w:rsidP="0081084D">
                      <w:r>
                        <w:rPr>
                          <w:rFonts w:ascii="Lucida Sans" w:hAnsi="Lucida Sans"/>
                          <w:color w:val="000000"/>
                          <w:sz w:val="20"/>
                          <w:szCs w:val="20"/>
                        </w:rPr>
                        <w:t>- State: Playing +resetNew(): void +declareResult(): void +getHistory(): History +getState(): Playing +setState(): void +getRound(): Round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E6186" w:rsidSect="00D258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4D"/>
    <w:rsid w:val="002E6186"/>
    <w:rsid w:val="00402BCC"/>
    <w:rsid w:val="005F287E"/>
    <w:rsid w:val="007B11D7"/>
    <w:rsid w:val="0081084D"/>
    <w:rsid w:val="00D25824"/>
    <w:rsid w:val="00E3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6F93"/>
  <w15:chartTrackingRefBased/>
  <w15:docId w15:val="{800EB6F1-73C6-481D-AB64-7022A44C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1084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c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231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Yue</dc:creator>
  <cp:keywords/>
  <dc:description/>
  <cp:lastModifiedBy>Spencer Yue</cp:lastModifiedBy>
  <cp:revision>2</cp:revision>
  <dcterms:created xsi:type="dcterms:W3CDTF">2016-06-20T02:26:00Z</dcterms:created>
  <dcterms:modified xsi:type="dcterms:W3CDTF">2016-06-20T19:14:00Z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